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849" w:rsidRDefault="00814849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232DB">
        <w:t>&lt;Enter project name here&gt;</w:t>
      </w:r>
      <w:r>
        <w:fldChar w:fldCharType="end"/>
      </w:r>
    </w:p>
    <w:p w:rsidR="00814849" w:rsidRDefault="00814849">
      <w:pPr>
        <w:pStyle w:val="Title"/>
      </w:pPr>
      <w:fldSimple w:instr=" TITLE  \* MERGEFORMAT ">
        <w:r w:rsidR="002232DB">
          <w:t>Feasibility Report</w:t>
        </w:r>
      </w:fldSimple>
      <w:r>
        <w:t xml:space="preserve">  </w:t>
      </w:r>
    </w:p>
    <w:p w:rsidR="00814849" w:rsidRDefault="00814849">
      <w:pPr>
        <w:pStyle w:val="Subtitle"/>
      </w:pPr>
      <w:r>
        <w:t>Version &lt;1.0&gt;</w:t>
      </w:r>
    </w:p>
    <w:p w:rsidR="00814849" w:rsidRDefault="00814849">
      <w:pPr>
        <w:pStyle w:val="Subtitle"/>
        <w:rPr>
          <w:color w:val="000000"/>
        </w:rPr>
      </w:pPr>
      <w:fldSimple w:instr=" DATE  \* MERGEFORMAT ">
        <w:r w:rsidR="00567421">
          <w:rPr>
            <w:noProof/>
          </w:rPr>
          <w:t>2/23/2014</w:t>
        </w:r>
      </w:fldSimple>
    </w:p>
    <w:p w:rsidR="00814849" w:rsidRDefault="00814849">
      <w:pPr>
        <w:pStyle w:val="DocControlHeading"/>
        <w:sectPr w:rsidR="00814849">
          <w:headerReference w:type="default" r:id="rId8"/>
          <w:footerReference w:type="default" r:id="rId9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0" w:name="_Toc461626763"/>
      <w:bookmarkStart w:id="1" w:name="_Toc461628993"/>
      <w:bookmarkStart w:id="2" w:name="_Toc461632035"/>
    </w:p>
    <w:p w:rsidR="00814849" w:rsidRDefault="00814849">
      <w:pPr>
        <w:pStyle w:val="DocControlHeading"/>
      </w:pPr>
      <w:bookmarkStart w:id="3" w:name="_Toc380926629"/>
      <w:r>
        <w:lastRenderedPageBreak/>
        <w:t>Document Control</w:t>
      </w:r>
      <w:bookmarkEnd w:id="0"/>
      <w:bookmarkEnd w:id="1"/>
      <w:bookmarkEnd w:id="2"/>
      <w:bookmarkEnd w:id="3"/>
    </w:p>
    <w:p w:rsidR="00814849" w:rsidRDefault="00814849">
      <w:pPr>
        <w:pStyle w:val="DocControlHeading2"/>
      </w:pPr>
      <w:bookmarkStart w:id="4" w:name="_Toc461626764"/>
      <w:bookmarkStart w:id="5" w:name="_Toc461628994"/>
      <w:bookmarkStart w:id="6" w:name="_Toc461632036"/>
      <w:bookmarkStart w:id="7" w:name="_Toc380926630"/>
      <w:r>
        <w:t>Approval</w:t>
      </w:r>
      <w:bookmarkEnd w:id="4"/>
      <w:bookmarkEnd w:id="5"/>
      <w:bookmarkEnd w:id="6"/>
      <w:bookmarkEnd w:id="7"/>
    </w:p>
    <w:p w:rsidR="00814849" w:rsidRDefault="00814849">
      <w:pPr>
        <w:pStyle w:val="Paragraph"/>
      </w:pPr>
      <w:r>
        <w:t>The Guidance Team and the Customer shall approve this document.</w:t>
      </w:r>
    </w:p>
    <w:p w:rsidR="00814849" w:rsidRDefault="00814849">
      <w:pPr>
        <w:pStyle w:val="DocControlHeading2"/>
      </w:pPr>
      <w:bookmarkStart w:id="8" w:name="_Toc461626765"/>
      <w:bookmarkStart w:id="9" w:name="_Toc461628995"/>
      <w:bookmarkStart w:id="10" w:name="_Toc461632037"/>
      <w:bookmarkStart w:id="11" w:name="_Toc380926631"/>
      <w:r>
        <w:t>Document Change Control</w:t>
      </w:r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814849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814849" w:rsidRDefault="00814849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:rsidR="00814849" w:rsidRDefault="00814849"/>
        </w:tc>
      </w:tr>
      <w:tr w:rsidR="00814849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814849" w:rsidRDefault="00814849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:rsidR="00814849" w:rsidRDefault="00814849"/>
        </w:tc>
      </w:tr>
      <w:tr w:rsidR="00814849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814849" w:rsidRDefault="00814849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:rsidR="00814849" w:rsidRDefault="00814849"/>
        </w:tc>
      </w:tr>
      <w:tr w:rsidR="00814849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814849" w:rsidRDefault="00814849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:rsidR="00814849" w:rsidRDefault="00814849"/>
        </w:tc>
      </w:tr>
      <w:tr w:rsidR="00814849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814849" w:rsidRDefault="00814849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:rsidR="00814849" w:rsidRDefault="00814849"/>
        </w:tc>
      </w:tr>
      <w:tr w:rsidR="00814849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814849" w:rsidRDefault="00814849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:rsidR="00814849" w:rsidRDefault="00814849"/>
        </w:tc>
      </w:tr>
    </w:tbl>
    <w:p w:rsidR="00814849" w:rsidRDefault="00814849">
      <w:pPr>
        <w:pStyle w:val="DocControlHeading2"/>
      </w:pPr>
      <w:bookmarkStart w:id="12" w:name="_Toc461626766"/>
      <w:bookmarkStart w:id="13" w:name="_Toc461628996"/>
      <w:bookmarkStart w:id="14" w:name="_Toc461632038"/>
      <w:bookmarkStart w:id="15" w:name="_Toc380926632"/>
      <w:r>
        <w:t>Distribution List</w:t>
      </w:r>
      <w:bookmarkEnd w:id="12"/>
      <w:bookmarkEnd w:id="13"/>
      <w:bookmarkEnd w:id="14"/>
      <w:bookmarkEnd w:id="15"/>
    </w:p>
    <w:p w:rsidR="00814849" w:rsidRDefault="00814849">
      <w:pPr>
        <w:pStyle w:val="Paragraph"/>
      </w:pPr>
      <w:r>
        <w:t>This following list of people shall receive a copy of this document every time a new version of this document becomes available:</w:t>
      </w:r>
    </w:p>
    <w:p w:rsidR="00D0375B" w:rsidRDefault="00D0375B" w:rsidP="00D0375B">
      <w:pPr>
        <w:tabs>
          <w:tab w:val="left" w:pos="3960"/>
        </w:tabs>
        <w:ind w:left="2160"/>
      </w:pPr>
      <w:r>
        <w:t>Guidance Team Members:</w:t>
      </w:r>
    </w:p>
    <w:p w:rsidR="00D0375B" w:rsidRDefault="00D0375B" w:rsidP="00D0375B">
      <w:pPr>
        <w:ind w:left="2880" w:firstLine="720"/>
      </w:pPr>
      <w:r>
        <w:t>Dr. Ann Gates</w:t>
      </w:r>
    </w:p>
    <w:p w:rsidR="00D0375B" w:rsidRDefault="00D0375B" w:rsidP="00D0375B">
      <w:pPr>
        <w:tabs>
          <w:tab w:val="left" w:pos="3960"/>
        </w:tabs>
        <w:ind w:left="3600"/>
      </w:pPr>
      <w:r>
        <w:t>Elsa Tai</w:t>
      </w:r>
    </w:p>
    <w:p w:rsidR="00D0375B" w:rsidRDefault="00D0375B" w:rsidP="00D0375B">
      <w:pPr>
        <w:tabs>
          <w:tab w:val="left" w:pos="3960"/>
        </w:tabs>
        <w:ind w:left="3600"/>
      </w:pPr>
      <w:proofErr w:type="spellStart"/>
      <w:r>
        <w:t>Bhanukrian</w:t>
      </w:r>
      <w:proofErr w:type="spellEnd"/>
      <w:r>
        <w:t xml:space="preserve"> </w:t>
      </w:r>
      <w:proofErr w:type="spellStart"/>
      <w:r>
        <w:t>Gurijala</w:t>
      </w:r>
      <w:proofErr w:type="spellEnd"/>
    </w:p>
    <w:p w:rsidR="00D0375B" w:rsidRDefault="00D0375B" w:rsidP="00D0375B">
      <w:pPr>
        <w:tabs>
          <w:tab w:val="left" w:pos="3600"/>
        </w:tabs>
        <w:ind w:left="2160"/>
      </w:pPr>
    </w:p>
    <w:p w:rsidR="00D0375B" w:rsidRDefault="00D0375B" w:rsidP="00D0375B">
      <w:pPr>
        <w:tabs>
          <w:tab w:val="left" w:pos="3600"/>
        </w:tabs>
        <w:ind w:left="2160"/>
      </w:pPr>
      <w:r>
        <w:t xml:space="preserve">Customer: </w:t>
      </w:r>
      <w:r>
        <w:tab/>
        <w:t xml:space="preserve">Dr. </w:t>
      </w:r>
      <w:proofErr w:type="spellStart"/>
      <w:r>
        <w:t>Salamah</w:t>
      </w:r>
      <w:proofErr w:type="spellEnd"/>
      <w:r>
        <w:t xml:space="preserve"> </w:t>
      </w:r>
      <w:proofErr w:type="spellStart"/>
      <w:r>
        <w:t>Salamah</w:t>
      </w:r>
      <w:proofErr w:type="spellEnd"/>
    </w:p>
    <w:p w:rsidR="00814849" w:rsidRPr="001D2487" w:rsidRDefault="00814849">
      <w:pPr>
        <w:ind w:left="1440" w:firstLine="720"/>
        <w:rPr>
          <w:lang w:val="es-MX"/>
        </w:rPr>
      </w:pPr>
      <w:r w:rsidRPr="001D2487">
        <w:rPr>
          <w:lang w:val="es-MX"/>
        </w:rPr>
        <w:tab/>
      </w:r>
      <w:r w:rsidRPr="001D2487">
        <w:rPr>
          <w:lang w:val="es-MX"/>
        </w:rPr>
        <w:tab/>
      </w:r>
    </w:p>
    <w:p w:rsidR="00814849" w:rsidRDefault="00814849">
      <w:pPr>
        <w:ind w:left="2160"/>
      </w:pPr>
      <w:r>
        <w:t>Software Team Members: &lt;&lt;</w:t>
      </w:r>
      <w:proofErr w:type="gramStart"/>
      <w:r>
        <w:t>Your</w:t>
      </w:r>
      <w:proofErr w:type="gramEnd"/>
      <w:r>
        <w:t xml:space="preserve"> Names Here&gt;&gt;</w:t>
      </w:r>
    </w:p>
    <w:p w:rsidR="00814849" w:rsidRDefault="00814849">
      <w:pPr>
        <w:pStyle w:val="DocControlHeading2"/>
      </w:pPr>
      <w:bookmarkStart w:id="16" w:name="_Toc461626767"/>
      <w:bookmarkStart w:id="17" w:name="_Toc461628997"/>
      <w:bookmarkStart w:id="18" w:name="_Toc461632039"/>
      <w:bookmarkStart w:id="19" w:name="_Toc380926633"/>
      <w:r>
        <w:t>Change Summary</w:t>
      </w:r>
      <w:bookmarkEnd w:id="16"/>
      <w:bookmarkEnd w:id="17"/>
      <w:bookmarkEnd w:id="18"/>
      <w:bookmarkEnd w:id="19"/>
    </w:p>
    <w:p w:rsidR="00814849" w:rsidRDefault="00814849">
      <w:pPr>
        <w:pStyle w:val="Paragraph"/>
      </w:pPr>
      <w:r>
        <w:t>The following table details changes made between versions of this document</w:t>
      </w:r>
    </w:p>
    <w:p w:rsidR="00814849" w:rsidRDefault="00814849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814849">
        <w:tblPrEx>
          <w:tblCellMar>
            <w:top w:w="0" w:type="dxa"/>
            <w:bottom w:w="0" w:type="dxa"/>
          </w:tblCellMar>
        </w:tblPrEx>
        <w:tc>
          <w:tcPr>
            <w:tcW w:w="1764" w:type="dxa"/>
          </w:tcPr>
          <w:p w:rsidR="00814849" w:rsidRDefault="00814849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:rsidR="00814849" w:rsidRDefault="00814849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:rsidR="00814849" w:rsidRDefault="00814849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:rsidR="00814849" w:rsidRDefault="00814849">
            <w:pPr>
              <w:jc w:val="center"/>
            </w:pPr>
            <w:r>
              <w:t>Description</w:t>
            </w:r>
          </w:p>
        </w:tc>
      </w:tr>
      <w:tr w:rsidR="00814849">
        <w:tblPrEx>
          <w:tblCellMar>
            <w:top w:w="0" w:type="dxa"/>
            <w:bottom w:w="0" w:type="dxa"/>
          </w:tblCellMar>
        </w:tblPrEx>
        <w:tc>
          <w:tcPr>
            <w:tcW w:w="1764" w:type="dxa"/>
          </w:tcPr>
          <w:p w:rsidR="00814849" w:rsidRDefault="00814849">
            <w:pPr>
              <w:jc w:val="center"/>
            </w:pPr>
          </w:p>
        </w:tc>
        <w:tc>
          <w:tcPr>
            <w:tcW w:w="1170" w:type="dxa"/>
          </w:tcPr>
          <w:p w:rsidR="00814849" w:rsidRDefault="00814849">
            <w:pPr>
              <w:jc w:val="center"/>
            </w:pPr>
          </w:p>
        </w:tc>
        <w:tc>
          <w:tcPr>
            <w:tcW w:w="1800" w:type="dxa"/>
          </w:tcPr>
          <w:p w:rsidR="00814849" w:rsidRDefault="00814849">
            <w:pPr>
              <w:jc w:val="center"/>
            </w:pPr>
          </w:p>
        </w:tc>
        <w:tc>
          <w:tcPr>
            <w:tcW w:w="3978" w:type="dxa"/>
          </w:tcPr>
          <w:p w:rsidR="00814849" w:rsidRDefault="00814849">
            <w:pPr>
              <w:pStyle w:val="TableText"/>
              <w:widowControl/>
              <w:spacing w:before="0" w:after="0"/>
            </w:pPr>
          </w:p>
        </w:tc>
      </w:tr>
      <w:tr w:rsidR="00814849">
        <w:tblPrEx>
          <w:tblCellMar>
            <w:top w:w="0" w:type="dxa"/>
            <w:bottom w:w="0" w:type="dxa"/>
          </w:tblCellMar>
        </w:tblPrEx>
        <w:tc>
          <w:tcPr>
            <w:tcW w:w="1764" w:type="dxa"/>
          </w:tcPr>
          <w:p w:rsidR="00814849" w:rsidRDefault="00814849"/>
        </w:tc>
        <w:tc>
          <w:tcPr>
            <w:tcW w:w="1170" w:type="dxa"/>
          </w:tcPr>
          <w:p w:rsidR="00814849" w:rsidRDefault="00814849"/>
        </w:tc>
        <w:tc>
          <w:tcPr>
            <w:tcW w:w="1800" w:type="dxa"/>
          </w:tcPr>
          <w:p w:rsidR="00814849" w:rsidRDefault="00814849"/>
        </w:tc>
        <w:tc>
          <w:tcPr>
            <w:tcW w:w="3978" w:type="dxa"/>
          </w:tcPr>
          <w:p w:rsidR="00814849" w:rsidRDefault="00814849"/>
        </w:tc>
      </w:tr>
      <w:tr w:rsidR="00814849">
        <w:tblPrEx>
          <w:tblCellMar>
            <w:top w:w="0" w:type="dxa"/>
            <w:bottom w:w="0" w:type="dxa"/>
          </w:tblCellMar>
        </w:tblPrEx>
        <w:tc>
          <w:tcPr>
            <w:tcW w:w="1764" w:type="dxa"/>
          </w:tcPr>
          <w:p w:rsidR="00814849" w:rsidRDefault="00814849"/>
        </w:tc>
        <w:tc>
          <w:tcPr>
            <w:tcW w:w="1170" w:type="dxa"/>
          </w:tcPr>
          <w:p w:rsidR="00814849" w:rsidRDefault="00814849"/>
        </w:tc>
        <w:tc>
          <w:tcPr>
            <w:tcW w:w="1800" w:type="dxa"/>
          </w:tcPr>
          <w:p w:rsidR="00814849" w:rsidRDefault="00814849"/>
        </w:tc>
        <w:tc>
          <w:tcPr>
            <w:tcW w:w="3978" w:type="dxa"/>
          </w:tcPr>
          <w:p w:rsidR="00814849" w:rsidRDefault="00814849"/>
        </w:tc>
      </w:tr>
    </w:tbl>
    <w:p w:rsidR="00814849" w:rsidRDefault="00814849">
      <w:pPr>
        <w:ind w:left="144"/>
      </w:pPr>
    </w:p>
    <w:p w:rsidR="00FB2361" w:rsidRDefault="00814849">
      <w:pPr>
        <w:pStyle w:val="TableofContents"/>
        <w:rPr>
          <w:noProof/>
        </w:rPr>
      </w:pPr>
      <w:r>
        <w:lastRenderedPageBreak/>
        <w:t>Table of Contents</w:t>
      </w:r>
      <w:r>
        <w:fldChar w:fldCharType="begin"/>
      </w:r>
      <w:r>
        <w:instrText xml:space="preserve"> TOC \o "1-3" \h \z </w:instrText>
      </w:r>
      <w:r>
        <w:fldChar w:fldCharType="separate"/>
      </w:r>
    </w:p>
    <w:bookmarkStart w:id="20" w:name="_GoBack"/>
    <w:bookmarkEnd w:id="20"/>
    <w:p w:rsidR="00FB2361" w:rsidRDefault="00FB236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7393A">
        <w:rPr>
          <w:rStyle w:val="Hyperlink"/>
          <w:noProof/>
        </w:rPr>
        <w:fldChar w:fldCharType="begin"/>
      </w:r>
      <w:r w:rsidRPr="0087393A">
        <w:rPr>
          <w:rStyle w:val="Hyperlink"/>
          <w:noProof/>
        </w:rPr>
        <w:instrText xml:space="preserve"> </w:instrText>
      </w:r>
      <w:r>
        <w:rPr>
          <w:noProof/>
        </w:rPr>
        <w:instrText>HYPERLINK \l "_Toc380926629"</w:instrText>
      </w:r>
      <w:r w:rsidRPr="0087393A">
        <w:rPr>
          <w:rStyle w:val="Hyperlink"/>
          <w:noProof/>
        </w:rPr>
        <w:instrText xml:space="preserve"> </w:instrText>
      </w:r>
      <w:r w:rsidRPr="0087393A">
        <w:rPr>
          <w:rStyle w:val="Hyperlink"/>
          <w:noProof/>
        </w:rPr>
      </w:r>
      <w:r w:rsidRPr="0087393A">
        <w:rPr>
          <w:rStyle w:val="Hyperlink"/>
          <w:noProof/>
        </w:rPr>
        <w:fldChar w:fldCharType="separate"/>
      </w:r>
      <w:r w:rsidRPr="0087393A">
        <w:rPr>
          <w:rStyle w:val="Hyperlink"/>
          <w:noProof/>
        </w:rPr>
        <w:t>Document Control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_Toc380926629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ii</w:t>
      </w:r>
      <w:r>
        <w:rPr>
          <w:noProof/>
          <w:webHidden/>
        </w:rPr>
        <w:fldChar w:fldCharType="end"/>
      </w:r>
      <w:r w:rsidRPr="0087393A">
        <w:rPr>
          <w:rStyle w:val="Hyperlink"/>
          <w:noProof/>
        </w:rPr>
        <w:fldChar w:fldCharType="end"/>
      </w:r>
    </w:p>
    <w:p w:rsidR="00FB2361" w:rsidRDefault="00FB236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30" w:history="1">
        <w:r w:rsidRPr="0087393A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31" w:history="1">
        <w:r w:rsidRPr="0087393A">
          <w:rPr>
            <w:rStyle w:val="Hyperlink"/>
            <w:noProof/>
          </w:rPr>
          <w:t>Document Change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32" w:history="1">
        <w:r w:rsidRPr="0087393A">
          <w:rPr>
            <w:rStyle w:val="Hyperlink"/>
            <w:noProof/>
          </w:rPr>
          <w:t>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33" w:history="1">
        <w:r w:rsidRPr="0087393A">
          <w:rPr>
            <w:rStyle w:val="Hyperlink"/>
            <w:noProof/>
          </w:rPr>
          <w:t>Change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0926634" w:history="1">
        <w:r w:rsidRPr="0087393A">
          <w:rPr>
            <w:rStyle w:val="Hyperlink"/>
            <w:noProof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35" w:history="1">
        <w:r w:rsidRPr="0087393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Purpose of the Feasibility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36" w:history="1">
        <w:r w:rsidRPr="0087393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Justification for the Proposed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37" w:history="1">
        <w:r w:rsidRPr="0087393A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Requirements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38" w:history="1">
        <w:r w:rsidRPr="0087393A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39" w:history="1">
        <w:r w:rsidRPr="0087393A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Use Case Diagram (first-level abstraction)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40" w:history="1">
        <w:r w:rsidRPr="0087393A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Actors (descriptions)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41" w:history="1">
        <w:r w:rsidRPr="0087393A">
          <w:rPr>
            <w:rStyle w:val="Hyperlink"/>
            <w:noProof/>
          </w:rPr>
          <w:t>1.4.3.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Use Case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0926642" w:history="1">
        <w:r w:rsidRPr="0087393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43" w:history="1">
        <w:r w:rsidRPr="0087393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Existing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44" w:history="1">
        <w:r w:rsidRPr="0087393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45" w:history="1">
        <w:r w:rsidRPr="0087393A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Option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46" w:history="1">
        <w:r w:rsidRPr="0087393A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Option 2 … Option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47" w:history="1">
        <w:r w:rsidRPr="0087393A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48" w:history="1">
        <w:r w:rsidRPr="0087393A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Option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49" w:history="1">
        <w:r w:rsidRPr="0087393A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Option 2 … Option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50" w:history="1">
        <w:r w:rsidRPr="0087393A">
          <w:rPr>
            <w:rStyle w:val="Hyperlink"/>
            <w:bCs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7393A">
          <w:rPr>
            <w:rStyle w:val="Hyperlink"/>
            <w:bCs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51" w:history="1">
        <w:r w:rsidRPr="0087393A">
          <w:rPr>
            <w:rStyle w:val="Hyperlink"/>
            <w:noProof/>
          </w:rPr>
          <w:t>2.4.1.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Option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52" w:history="1">
        <w:r w:rsidRPr="0087393A">
          <w:rPr>
            <w:rStyle w:val="Hyperlink"/>
            <w:noProof/>
          </w:rPr>
          <w:t>2.4.2.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Option 2 … Option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53" w:history="1">
        <w:r w:rsidRPr="0087393A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54" w:history="1">
        <w:r w:rsidRPr="0087393A">
          <w:rPr>
            <w:rStyle w:val="Hyperlink"/>
            <w:noProof/>
          </w:rPr>
          <w:t>2.5.1.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Option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55" w:history="1">
        <w:r w:rsidRPr="0087393A">
          <w:rPr>
            <w:rStyle w:val="Hyperlink"/>
            <w:noProof/>
          </w:rPr>
          <w:t>2.5.2.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Option 2 … Option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0926656" w:history="1">
        <w:r w:rsidRPr="0087393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57" w:history="1">
        <w:r w:rsidRPr="0087393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Solution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58" w:history="1">
        <w:r w:rsidRPr="0087393A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Description (include requirements met)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59" w:history="1">
        <w:r w:rsidRPr="0087393A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Resources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60" w:history="1">
        <w:r w:rsidRPr="0087393A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0926661" w:history="1">
        <w:r w:rsidRPr="0087393A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Solution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62" w:history="1">
        <w:r w:rsidRPr="0087393A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Description (include requirements met)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63" w:history="1">
        <w:r w:rsidRPr="0087393A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Resources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0926664" w:history="1">
        <w:r w:rsidRPr="0087393A">
          <w:rPr>
            <w:rStyle w:val="Hyperlink"/>
            <w:noProof/>
          </w:rPr>
          <w:t>3.2.3.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0926665" w:history="1">
        <w:r w:rsidRPr="0087393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Comparison of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0926666" w:history="1">
        <w:r w:rsidRPr="0087393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2361" w:rsidRDefault="00FB2361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0926667" w:history="1">
        <w:r w:rsidRPr="0087393A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87393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_Toc380926667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4849" w:rsidRDefault="00814849">
      <w:pPr>
        <w:pStyle w:val="TOC2"/>
        <w:tabs>
          <w:tab w:val="left" w:pos="800"/>
        </w:tabs>
        <w:sectPr w:rsidR="00814849">
          <w:headerReference w:type="default" r:id="rId10"/>
          <w:footerReference w:type="default" r:id="rId11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>
        <w:rPr>
          <w:sz w:val="36"/>
        </w:rPr>
        <w:fldChar w:fldCharType="end"/>
      </w:r>
    </w:p>
    <w:p w:rsidR="00814849" w:rsidRDefault="00D9185D" w:rsidP="001D2487">
      <w:pPr>
        <w:pStyle w:val="Heading1"/>
        <w:keepLines/>
        <w:numPr>
          <w:ilvl w:val="0"/>
          <w:numId w:val="0"/>
        </w:numPr>
        <w:pBdr>
          <w:bottom w:val="single" w:sz="12" w:space="2" w:color="auto"/>
        </w:pBdr>
        <w:rPr>
          <w:color w:val="000000"/>
        </w:rPr>
      </w:pPr>
      <w:bookmarkStart w:id="21" w:name="_Toc342757858"/>
      <w:bookmarkStart w:id="22" w:name="_Toc346297766"/>
      <w:bookmarkStart w:id="23" w:name="_Toc461881544"/>
      <w:bookmarkStart w:id="24" w:name="_Toc380926634"/>
      <w:r>
        <w:rPr>
          <w:color w:val="000000"/>
        </w:rPr>
        <w:lastRenderedPageBreak/>
        <w:t>1</w:t>
      </w:r>
      <w:r w:rsidR="001D2487">
        <w:rPr>
          <w:color w:val="000000"/>
        </w:rPr>
        <w:t xml:space="preserve">. </w:t>
      </w:r>
      <w:r w:rsidR="00814849">
        <w:rPr>
          <w:color w:val="000000"/>
        </w:rPr>
        <w:t>Introduction</w:t>
      </w:r>
      <w:bookmarkEnd w:id="21"/>
      <w:bookmarkEnd w:id="22"/>
      <w:bookmarkEnd w:id="23"/>
      <w:bookmarkEnd w:id="24"/>
    </w:p>
    <w:p w:rsidR="00814849" w:rsidRDefault="00814849">
      <w:pPr>
        <w:pStyle w:val="Paragraph"/>
      </w:pPr>
      <w:r>
        <w:t>&lt;&lt; BEFORE YOU BEGIN:</w:t>
      </w:r>
    </w:p>
    <w:p w:rsidR="00814849" w:rsidRDefault="00814849">
      <w:pPr>
        <w:pStyle w:val="Paragraph"/>
      </w:pPr>
      <w:r>
        <w:t>This outline is structured in sections. To display section breaks, headers and footers, from the View menu, point to Page Layout. To add information to a chapter, insert the information before a section break to ensure it flows onto the next page properly. Information inserted after a section break disrupts the header and footer layout scheme and results in incorrect pagination. For more information about section breaks, consult Microsoft Word’s online help. &gt;&gt;</w:t>
      </w:r>
    </w:p>
    <w:p w:rsidR="00814849" w:rsidRDefault="00814849">
      <w:pPr>
        <w:rPr>
          <w:color w:val="000000"/>
        </w:rPr>
      </w:pPr>
    </w:p>
    <w:p w:rsidR="00814849" w:rsidRDefault="00814849">
      <w:pPr>
        <w:pStyle w:val="Heading2"/>
        <w:rPr>
          <w:color w:val="000000"/>
        </w:rPr>
      </w:pPr>
      <w:bookmarkStart w:id="25" w:name="_Toc342757859"/>
      <w:bookmarkStart w:id="26" w:name="_Toc346297767"/>
      <w:bookmarkStart w:id="27" w:name="_Toc461881545"/>
      <w:bookmarkStart w:id="28" w:name="_Toc380926635"/>
      <w:r>
        <w:rPr>
          <w:color w:val="000000"/>
        </w:rPr>
        <w:t>Purpose of the Feasibility R</w:t>
      </w:r>
      <w:bookmarkEnd w:id="25"/>
      <w:bookmarkEnd w:id="26"/>
      <w:r>
        <w:rPr>
          <w:color w:val="000000"/>
        </w:rPr>
        <w:t>eport</w:t>
      </w:r>
      <w:bookmarkEnd w:id="27"/>
      <w:bookmarkEnd w:id="28"/>
    </w:p>
    <w:p w:rsidR="00814849" w:rsidRDefault="00814849">
      <w:pPr>
        <w:pStyle w:val="Paragraph"/>
      </w:pPr>
      <w:r>
        <w:t>&lt;&lt; The purpose of this document is to … &gt;&gt;</w:t>
      </w:r>
    </w:p>
    <w:p w:rsidR="00814849" w:rsidRDefault="00814849">
      <w:pPr>
        <w:pStyle w:val="Heading2"/>
      </w:pPr>
      <w:bookmarkStart w:id="29" w:name="_Toc461881548"/>
      <w:bookmarkStart w:id="30" w:name="_Toc380926636"/>
      <w:r>
        <w:t>Justification for the Proposed System</w:t>
      </w:r>
      <w:bookmarkEnd w:id="29"/>
      <w:bookmarkEnd w:id="30"/>
    </w:p>
    <w:p w:rsidR="00814849" w:rsidRDefault="00814849" w:rsidP="00814849">
      <w:pPr>
        <w:pStyle w:val="Heading2"/>
      </w:pPr>
      <w:bookmarkStart w:id="31" w:name="_Toc461881546"/>
      <w:bookmarkStart w:id="32" w:name="_Toc380926637"/>
      <w:r>
        <w:t>Requirements Definition</w:t>
      </w:r>
      <w:bookmarkEnd w:id="31"/>
      <w:bookmarkEnd w:id="32"/>
    </w:p>
    <w:p w:rsidR="00814849" w:rsidRPr="00814849" w:rsidRDefault="00814849" w:rsidP="00814849">
      <w:r>
        <w:t xml:space="preserve">&lt;&lt; </w:t>
      </w:r>
      <w:r w:rsidR="001D2487">
        <w:t>Summary of RDD and additional information; includ</w:t>
      </w:r>
      <w:r>
        <w:t>e full document in appendix &gt;&gt;</w:t>
      </w:r>
    </w:p>
    <w:p w:rsidR="00814849" w:rsidRDefault="00814849">
      <w:pPr>
        <w:pStyle w:val="Heading2"/>
      </w:pPr>
      <w:bookmarkStart w:id="33" w:name="_Toc461881549"/>
      <w:bookmarkStart w:id="34" w:name="_Toc380926638"/>
      <w:r>
        <w:t>Use Cases</w:t>
      </w:r>
      <w:bookmarkStart w:id="35" w:name="_Toc461881550"/>
      <w:bookmarkEnd w:id="33"/>
      <w:bookmarkEnd w:id="34"/>
    </w:p>
    <w:p w:rsidR="00AE3A58" w:rsidRDefault="00814849" w:rsidP="00AE3A58">
      <w:pPr>
        <w:pStyle w:val="Paragraph"/>
      </w:pPr>
      <w:r>
        <w:t>&lt;&lt; Should include Use Case Diagram, Description of actors, Use Case, Actor-Use Case Relationship (Scenarios) &gt;&gt;</w:t>
      </w:r>
    </w:p>
    <w:p w:rsidR="006B7552" w:rsidRDefault="006B7552" w:rsidP="00AE3A58">
      <w:pPr>
        <w:pStyle w:val="Heading3"/>
        <w:keepNext w:val="0"/>
      </w:pPr>
      <w:bookmarkStart w:id="36" w:name="_Toc380926639"/>
      <w:r>
        <w:t xml:space="preserve">Use Case Diagram </w:t>
      </w:r>
      <w:r w:rsidR="001D2487">
        <w:t>(first-level abstraction)</w:t>
      </w:r>
      <w:bookmarkEnd w:id="36"/>
    </w:p>
    <w:p w:rsidR="00814849" w:rsidRDefault="00814849" w:rsidP="00AE3A58">
      <w:pPr>
        <w:pStyle w:val="Heading3"/>
        <w:keepNext w:val="0"/>
      </w:pPr>
      <w:bookmarkStart w:id="37" w:name="_Toc380926640"/>
      <w:r>
        <w:t>Actors</w:t>
      </w:r>
      <w:r w:rsidR="001D2487">
        <w:t xml:space="preserve"> (descriptions)</w:t>
      </w:r>
      <w:bookmarkEnd w:id="37"/>
    </w:p>
    <w:p w:rsidR="00E84E87" w:rsidRDefault="00814849" w:rsidP="00AE3A58">
      <w:pPr>
        <w:pStyle w:val="Heading3"/>
        <w:keepNext w:val="0"/>
      </w:pPr>
      <w:bookmarkStart w:id="38" w:name="_Toc380926641"/>
      <w:r>
        <w:t>Use Case Descriptions</w:t>
      </w:r>
      <w:bookmarkEnd w:id="38"/>
    </w:p>
    <w:p w:rsidR="00814849" w:rsidRDefault="00E62146" w:rsidP="00AE3A58">
      <w:pPr>
        <w:pStyle w:val="Heading1"/>
        <w:keepNext w:val="0"/>
        <w:pageBreakBefore w:val="0"/>
      </w:pPr>
      <w:bookmarkStart w:id="39" w:name="_Toc380926642"/>
      <w:r>
        <w:t>Considerations</w:t>
      </w:r>
      <w:bookmarkEnd w:id="39"/>
    </w:p>
    <w:p w:rsidR="006B7552" w:rsidRDefault="006B7552" w:rsidP="00AE3A58">
      <w:pPr>
        <w:pStyle w:val="Heading2"/>
        <w:keepNext w:val="0"/>
      </w:pPr>
      <w:bookmarkStart w:id="40" w:name="_Toc380926643"/>
      <w:r>
        <w:t>Existing Systems</w:t>
      </w:r>
      <w:bookmarkEnd w:id="40"/>
    </w:p>
    <w:p w:rsidR="006B7552" w:rsidRDefault="0039729C" w:rsidP="00AE3A58">
      <w:pPr>
        <w:pStyle w:val="Heading2"/>
        <w:keepNext w:val="0"/>
      </w:pPr>
      <w:bookmarkStart w:id="41" w:name="_Toc380926644"/>
      <w:r>
        <w:t>Heading 1</w:t>
      </w:r>
      <w:bookmarkEnd w:id="41"/>
    </w:p>
    <w:p w:rsidR="006B7552" w:rsidRDefault="0039729C" w:rsidP="00AE3A58">
      <w:pPr>
        <w:pStyle w:val="Heading3"/>
        <w:keepNext w:val="0"/>
      </w:pPr>
      <w:bookmarkStart w:id="42" w:name="_Toc380926645"/>
      <w:r>
        <w:t>Option 1</w:t>
      </w:r>
      <w:bookmarkEnd w:id="42"/>
      <w:r w:rsidR="006B7552">
        <w:t xml:space="preserve"> </w:t>
      </w:r>
    </w:p>
    <w:p w:rsidR="006B7552" w:rsidRPr="006B7552" w:rsidRDefault="0039729C" w:rsidP="00AE3A58">
      <w:pPr>
        <w:pStyle w:val="Heading3"/>
        <w:keepNext w:val="0"/>
      </w:pPr>
      <w:bookmarkStart w:id="43" w:name="_Toc380926646"/>
      <w:r>
        <w:t xml:space="preserve">Option </w:t>
      </w:r>
      <w:r w:rsidR="006B7552">
        <w:t>2</w:t>
      </w:r>
      <w:r>
        <w:t xml:space="preserve"> … Option n</w:t>
      </w:r>
      <w:bookmarkEnd w:id="43"/>
    </w:p>
    <w:p w:rsidR="00455A3A" w:rsidRPr="00250B0D" w:rsidRDefault="0039729C" w:rsidP="00AE3A58">
      <w:pPr>
        <w:pStyle w:val="Heading2"/>
        <w:keepNext w:val="0"/>
      </w:pPr>
      <w:bookmarkStart w:id="44" w:name="_Toc380926647"/>
      <w:r>
        <w:t>Heading 2</w:t>
      </w:r>
      <w:bookmarkEnd w:id="44"/>
    </w:p>
    <w:p w:rsidR="00455A3A" w:rsidRPr="00250B0D" w:rsidRDefault="0039729C" w:rsidP="00AE3A58">
      <w:pPr>
        <w:pStyle w:val="Heading3"/>
        <w:keepNext w:val="0"/>
      </w:pPr>
      <w:bookmarkStart w:id="45" w:name="_Toc380926648"/>
      <w:r>
        <w:t>Option</w:t>
      </w:r>
      <w:r w:rsidR="001D2487">
        <w:t xml:space="preserve"> 1</w:t>
      </w:r>
      <w:bookmarkEnd w:id="45"/>
    </w:p>
    <w:p w:rsidR="00455A3A" w:rsidRPr="00250B0D" w:rsidRDefault="0039729C" w:rsidP="00AE3A58">
      <w:pPr>
        <w:pStyle w:val="Heading3"/>
        <w:keepNext w:val="0"/>
      </w:pPr>
      <w:bookmarkStart w:id="46" w:name="_Toc380926649"/>
      <w:r>
        <w:t>Option</w:t>
      </w:r>
      <w:r w:rsidR="001D2487">
        <w:t xml:space="preserve"> 2</w:t>
      </w:r>
      <w:r>
        <w:t xml:space="preserve"> … Option n</w:t>
      </w:r>
      <w:bookmarkEnd w:id="46"/>
    </w:p>
    <w:p w:rsidR="00E62146" w:rsidRPr="00E62146" w:rsidRDefault="0039729C" w:rsidP="00AE3A58">
      <w:pPr>
        <w:pStyle w:val="Heading2"/>
        <w:keepNext w:val="0"/>
        <w:rPr>
          <w:bCs/>
          <w:color w:val="000000"/>
        </w:rPr>
      </w:pPr>
      <w:bookmarkStart w:id="47" w:name="_Toc380926650"/>
      <w:r>
        <w:rPr>
          <w:bCs/>
          <w:color w:val="000000"/>
        </w:rPr>
        <w:t>Heading 3</w:t>
      </w:r>
      <w:bookmarkEnd w:id="47"/>
      <w:r w:rsidR="001D2487">
        <w:rPr>
          <w:bCs/>
          <w:color w:val="000000"/>
        </w:rPr>
        <w:t xml:space="preserve"> </w:t>
      </w:r>
    </w:p>
    <w:p w:rsidR="00E62146" w:rsidRPr="00E62146" w:rsidRDefault="0039729C" w:rsidP="00AE3A58">
      <w:pPr>
        <w:pStyle w:val="Heading3"/>
        <w:keepNext w:val="0"/>
      </w:pPr>
      <w:bookmarkStart w:id="48" w:name="_Toc380926651"/>
      <w:r>
        <w:lastRenderedPageBreak/>
        <w:t>Option</w:t>
      </w:r>
      <w:r w:rsidR="001D2487">
        <w:t xml:space="preserve"> 1</w:t>
      </w:r>
      <w:bookmarkEnd w:id="48"/>
    </w:p>
    <w:p w:rsidR="00E62146" w:rsidRDefault="0039729C" w:rsidP="00AE3A58">
      <w:pPr>
        <w:pStyle w:val="Heading3"/>
        <w:keepNext w:val="0"/>
      </w:pPr>
      <w:bookmarkStart w:id="49" w:name="_Toc380926652"/>
      <w:r>
        <w:t>Option</w:t>
      </w:r>
      <w:r w:rsidR="001D2487">
        <w:t xml:space="preserve"> 2</w:t>
      </w:r>
      <w:r>
        <w:t xml:space="preserve"> … Option n</w:t>
      </w:r>
      <w:bookmarkEnd w:id="49"/>
    </w:p>
    <w:p w:rsidR="001D2487" w:rsidRDefault="0039729C" w:rsidP="00AE3A58">
      <w:pPr>
        <w:pStyle w:val="Heading2"/>
        <w:keepNext w:val="0"/>
      </w:pPr>
      <w:bookmarkStart w:id="50" w:name="_Toc380926653"/>
      <w:r>
        <w:t>Heading 4</w:t>
      </w:r>
      <w:bookmarkEnd w:id="50"/>
    </w:p>
    <w:p w:rsidR="001D2487" w:rsidRDefault="0039729C" w:rsidP="00AE3A58">
      <w:pPr>
        <w:pStyle w:val="Heading3"/>
        <w:keepNext w:val="0"/>
      </w:pPr>
      <w:bookmarkStart w:id="51" w:name="_Toc380926654"/>
      <w:r>
        <w:t>Option 1</w:t>
      </w:r>
      <w:bookmarkEnd w:id="51"/>
    </w:p>
    <w:p w:rsidR="00250B0D" w:rsidRPr="00250B0D" w:rsidRDefault="0039729C" w:rsidP="00AE3A58">
      <w:pPr>
        <w:pStyle w:val="Heading3"/>
        <w:keepNext w:val="0"/>
      </w:pPr>
      <w:bookmarkStart w:id="52" w:name="_Toc380926655"/>
      <w:r>
        <w:t>Option 2 … Option n</w:t>
      </w:r>
      <w:bookmarkEnd w:id="52"/>
    </w:p>
    <w:p w:rsidR="00814849" w:rsidRDefault="00814849" w:rsidP="00AE3A58">
      <w:pPr>
        <w:pStyle w:val="Heading1"/>
        <w:pageBreakBefore w:val="0"/>
        <w:rPr>
          <w:color w:val="000000"/>
        </w:rPr>
      </w:pPr>
      <w:bookmarkStart w:id="53" w:name="_Toc380926656"/>
      <w:r>
        <w:t>Solutions</w:t>
      </w:r>
      <w:bookmarkEnd w:id="35"/>
      <w:bookmarkEnd w:id="53"/>
    </w:p>
    <w:p w:rsidR="00814849" w:rsidRDefault="00952495">
      <w:pPr>
        <w:pStyle w:val="Heading2"/>
        <w:rPr>
          <w:color w:val="000000"/>
        </w:rPr>
      </w:pPr>
      <w:bookmarkStart w:id="54" w:name="_Toc380926657"/>
      <w:r>
        <w:t>Solution 1</w:t>
      </w:r>
      <w:bookmarkEnd w:id="54"/>
    </w:p>
    <w:p w:rsidR="00814849" w:rsidRDefault="00952495" w:rsidP="001D2487">
      <w:pPr>
        <w:pStyle w:val="Heading3"/>
      </w:pPr>
      <w:bookmarkStart w:id="55" w:name="_Toc461881552"/>
      <w:bookmarkStart w:id="56" w:name="_Toc380926658"/>
      <w:r>
        <w:t>Description</w:t>
      </w:r>
      <w:r w:rsidR="001D2487">
        <w:t xml:space="preserve"> (include requirements met)</w:t>
      </w:r>
      <w:bookmarkEnd w:id="56"/>
    </w:p>
    <w:p w:rsidR="009C2C60" w:rsidRDefault="00952495" w:rsidP="009C2C60">
      <w:pPr>
        <w:pStyle w:val="Heading3"/>
      </w:pPr>
      <w:bookmarkStart w:id="57" w:name="_Toc380926659"/>
      <w:r>
        <w:t>Resources Needed</w:t>
      </w:r>
      <w:bookmarkEnd w:id="57"/>
    </w:p>
    <w:p w:rsidR="00952495" w:rsidRPr="00952495" w:rsidRDefault="00952495" w:rsidP="009C2C60">
      <w:r>
        <w:t>&lt;&lt; I</w:t>
      </w:r>
      <w:r w:rsidRPr="00952495">
        <w:t>nclude software,</w:t>
      </w:r>
      <w:r>
        <w:t xml:space="preserve"> hardware, experience, </w:t>
      </w:r>
      <w:proofErr w:type="gramStart"/>
      <w:r>
        <w:t>training</w:t>
      </w:r>
      <w:proofErr w:type="gramEnd"/>
      <w:r>
        <w:t xml:space="preserve"> &gt;&gt;</w:t>
      </w:r>
    </w:p>
    <w:p w:rsidR="002371CD" w:rsidRDefault="00952495" w:rsidP="0039729C">
      <w:pPr>
        <w:pStyle w:val="Heading3"/>
      </w:pPr>
      <w:bookmarkStart w:id="58" w:name="_Toc380926660"/>
      <w:r>
        <w:t>Limitations</w:t>
      </w:r>
      <w:bookmarkEnd w:id="58"/>
    </w:p>
    <w:p w:rsidR="002371CD" w:rsidRDefault="002371CD" w:rsidP="002371CD">
      <w:pPr>
        <w:pStyle w:val="Heading2"/>
        <w:rPr>
          <w:color w:val="000000"/>
        </w:rPr>
      </w:pPr>
      <w:bookmarkStart w:id="59" w:name="_Toc380926661"/>
      <w:r>
        <w:t>Solution 2</w:t>
      </w:r>
      <w:bookmarkEnd w:id="59"/>
    </w:p>
    <w:p w:rsidR="002371CD" w:rsidRDefault="002371CD" w:rsidP="001D2487">
      <w:pPr>
        <w:pStyle w:val="Heading3"/>
      </w:pPr>
      <w:bookmarkStart w:id="60" w:name="_Toc380926662"/>
      <w:r>
        <w:t>Description</w:t>
      </w:r>
      <w:r w:rsidR="001D2487">
        <w:t xml:space="preserve"> (include requirements met)</w:t>
      </w:r>
      <w:bookmarkEnd w:id="60"/>
    </w:p>
    <w:p w:rsidR="002371CD" w:rsidRDefault="002371CD" w:rsidP="002371CD">
      <w:pPr>
        <w:pStyle w:val="Heading3"/>
      </w:pPr>
      <w:bookmarkStart w:id="61" w:name="_Toc380926663"/>
      <w:r>
        <w:t>Resources Needed</w:t>
      </w:r>
      <w:bookmarkEnd w:id="61"/>
    </w:p>
    <w:p w:rsidR="002371CD" w:rsidRPr="00952495" w:rsidRDefault="002371CD" w:rsidP="009C2C60">
      <w:r>
        <w:t>&lt;&lt; I</w:t>
      </w:r>
      <w:r w:rsidRPr="00952495">
        <w:t>nclude software,</w:t>
      </w:r>
      <w:r>
        <w:t xml:space="preserve"> hardware, experience, </w:t>
      </w:r>
      <w:proofErr w:type="gramStart"/>
      <w:r>
        <w:t>training</w:t>
      </w:r>
      <w:proofErr w:type="gramEnd"/>
      <w:r>
        <w:t xml:space="preserve"> &gt;&gt;</w:t>
      </w:r>
    </w:p>
    <w:p w:rsidR="002371CD" w:rsidRDefault="002371CD" w:rsidP="002371CD">
      <w:pPr>
        <w:pStyle w:val="Heading3"/>
      </w:pPr>
      <w:bookmarkStart w:id="62" w:name="_Toc380926664"/>
      <w:r>
        <w:t>Limitations</w:t>
      </w:r>
      <w:bookmarkEnd w:id="62"/>
    </w:p>
    <w:p w:rsidR="002371CD" w:rsidRPr="002371CD" w:rsidRDefault="002371CD" w:rsidP="002371CD"/>
    <w:p w:rsidR="00814849" w:rsidRDefault="00814849" w:rsidP="00AE3A58">
      <w:pPr>
        <w:pStyle w:val="Heading1"/>
        <w:keepLines/>
        <w:pageBreakBefore w:val="0"/>
        <w:rPr>
          <w:color w:val="000000"/>
        </w:rPr>
      </w:pPr>
      <w:bookmarkStart w:id="63" w:name="_Toc342757870"/>
      <w:bookmarkStart w:id="64" w:name="_Toc346297781"/>
      <w:bookmarkStart w:id="65" w:name="_Toc461881575"/>
      <w:bookmarkStart w:id="66" w:name="_Toc380926665"/>
      <w:bookmarkEnd w:id="55"/>
      <w:r>
        <w:t>Comparison of Solutions</w:t>
      </w:r>
      <w:bookmarkEnd w:id="63"/>
      <w:bookmarkEnd w:id="64"/>
      <w:bookmarkEnd w:id="65"/>
      <w:bookmarkEnd w:id="66"/>
    </w:p>
    <w:p w:rsidR="007B6B7A" w:rsidRPr="007B6B7A" w:rsidRDefault="00814849" w:rsidP="007B6B7A">
      <w:pPr>
        <w:pStyle w:val="Paragraph"/>
      </w:pPr>
      <w:r>
        <w:rPr>
          <w:color w:val="000000"/>
        </w:rPr>
        <w:t>&lt;&lt;</w:t>
      </w:r>
      <w:r>
        <w:t xml:space="preserve"> </w:t>
      </w:r>
      <w:r w:rsidR="007B6B7A" w:rsidRPr="007B6B7A">
        <w:t>This section should discuss how each option measures up against any constraint</w:t>
      </w:r>
      <w:r w:rsidR="007B6B7A">
        <w:t xml:space="preserve">s set forth in the statement of </w:t>
      </w:r>
      <w:r w:rsidR="007B6B7A" w:rsidRPr="007B6B7A">
        <w:t>requirements and how each compares with the others.</w:t>
      </w:r>
    </w:p>
    <w:p w:rsidR="007B6B7A" w:rsidRPr="007B6B7A" w:rsidRDefault="007B6B7A" w:rsidP="007B6B7A">
      <w:pPr>
        <w:pStyle w:val="Paragraph"/>
      </w:pPr>
      <w:r w:rsidRPr="007B6B7A">
        <w:t>Include the following:</w:t>
      </w:r>
    </w:p>
    <w:p w:rsidR="007B6B7A" w:rsidRPr="007B6B7A" w:rsidRDefault="007B6B7A" w:rsidP="007B6B7A">
      <w:pPr>
        <w:pStyle w:val="Paragraph"/>
        <w:numPr>
          <w:ilvl w:val="0"/>
          <w:numId w:val="40"/>
        </w:numPr>
        <w:tabs>
          <w:tab w:val="clear" w:pos="360"/>
        </w:tabs>
      </w:pPr>
      <w:r w:rsidRPr="007B6B7A">
        <w:t xml:space="preserve">    Specific hardware and software requirements </w:t>
      </w:r>
    </w:p>
    <w:p w:rsidR="007B6B7A" w:rsidRPr="007B6B7A" w:rsidRDefault="007B6B7A" w:rsidP="007B6B7A">
      <w:pPr>
        <w:pStyle w:val="Paragraph"/>
        <w:numPr>
          <w:ilvl w:val="0"/>
          <w:numId w:val="40"/>
        </w:numPr>
        <w:tabs>
          <w:tab w:val="clear" w:pos="360"/>
        </w:tabs>
      </w:pPr>
      <w:r w:rsidRPr="007B6B7A">
        <w:t xml:space="preserve">    Time constraints</w:t>
      </w:r>
    </w:p>
    <w:p w:rsidR="007B6B7A" w:rsidRPr="007B6B7A" w:rsidRDefault="007B6B7A" w:rsidP="007B6B7A">
      <w:pPr>
        <w:pStyle w:val="Paragraph"/>
        <w:numPr>
          <w:ilvl w:val="0"/>
          <w:numId w:val="40"/>
        </w:numPr>
        <w:tabs>
          <w:tab w:val="clear" w:pos="360"/>
        </w:tabs>
      </w:pPr>
      <w:r w:rsidRPr="007B6B7A">
        <w:t xml:space="preserve">    Ease of use</w:t>
      </w:r>
    </w:p>
    <w:p w:rsidR="007B6B7A" w:rsidRPr="007B6B7A" w:rsidRDefault="007B6B7A" w:rsidP="007B6B7A">
      <w:pPr>
        <w:pStyle w:val="Paragraph"/>
        <w:numPr>
          <w:ilvl w:val="0"/>
          <w:numId w:val="40"/>
        </w:numPr>
        <w:tabs>
          <w:tab w:val="clear" w:pos="360"/>
        </w:tabs>
      </w:pPr>
      <w:r w:rsidRPr="007B6B7A">
        <w:t xml:space="preserve">    Staffing levels and training required</w:t>
      </w:r>
    </w:p>
    <w:p w:rsidR="007B6B7A" w:rsidRPr="007B6B7A" w:rsidRDefault="007B6B7A" w:rsidP="007B6B7A">
      <w:pPr>
        <w:pStyle w:val="Paragraph"/>
        <w:numPr>
          <w:ilvl w:val="0"/>
          <w:numId w:val="40"/>
        </w:numPr>
        <w:tabs>
          <w:tab w:val="clear" w:pos="360"/>
        </w:tabs>
      </w:pPr>
      <w:r w:rsidRPr="007B6B7A">
        <w:t xml:space="preserve">    User preference</w:t>
      </w:r>
    </w:p>
    <w:p w:rsidR="007B6B7A" w:rsidRPr="007B6B7A" w:rsidRDefault="007B6B7A" w:rsidP="007B6B7A">
      <w:pPr>
        <w:pStyle w:val="Paragraph"/>
        <w:numPr>
          <w:ilvl w:val="0"/>
          <w:numId w:val="40"/>
        </w:numPr>
        <w:tabs>
          <w:tab w:val="clear" w:pos="360"/>
        </w:tabs>
      </w:pPr>
      <w:r w:rsidRPr="007B6B7A">
        <w:t xml:space="preserve">     Security issues</w:t>
      </w:r>
    </w:p>
    <w:p w:rsidR="00814849" w:rsidRDefault="007B6B7A">
      <w:pPr>
        <w:pStyle w:val="Paragraph"/>
        <w:rPr>
          <w:color w:val="000000"/>
        </w:rPr>
      </w:pPr>
      <w:r w:rsidRPr="007B6B7A">
        <w:t>A matrix that compares features is required.</w:t>
      </w:r>
      <w:r>
        <w:t xml:space="preserve"> </w:t>
      </w:r>
      <w:r w:rsidR="00814849">
        <w:rPr>
          <w:color w:val="000000"/>
        </w:rPr>
        <w:t>&gt;&gt;</w:t>
      </w:r>
    </w:p>
    <w:p w:rsidR="00814849" w:rsidRDefault="00814849" w:rsidP="00AE3A58">
      <w:pPr>
        <w:pStyle w:val="Heading1"/>
        <w:keepLines/>
        <w:pageBreakBefore w:val="0"/>
        <w:rPr>
          <w:color w:val="000000"/>
        </w:rPr>
      </w:pPr>
      <w:bookmarkStart w:id="67" w:name="_Toc461881576"/>
      <w:bookmarkStart w:id="68" w:name="_Toc380926666"/>
      <w:r>
        <w:rPr>
          <w:color w:val="000000"/>
        </w:rPr>
        <w:lastRenderedPageBreak/>
        <w:t>Conclusions</w:t>
      </w:r>
      <w:bookmarkEnd w:id="67"/>
      <w:bookmarkEnd w:id="68"/>
    </w:p>
    <w:p w:rsidR="00814849" w:rsidRDefault="00814849">
      <w:pPr>
        <w:pStyle w:val="Paragraph"/>
      </w:pPr>
      <w:r>
        <w:rPr>
          <w:color w:val="000000"/>
        </w:rPr>
        <w:t>&lt;&lt;</w:t>
      </w:r>
      <w:r>
        <w:t xml:space="preserve"> Summary and recommendations &gt;&gt;</w:t>
      </w:r>
    </w:p>
    <w:p w:rsidR="00814849" w:rsidRDefault="00814849"/>
    <w:p w:rsidR="00814849" w:rsidRDefault="00814849" w:rsidP="00AE3A58">
      <w:pPr>
        <w:pStyle w:val="Heading1"/>
        <w:pageBreakBefore w:val="0"/>
      </w:pPr>
      <w:bookmarkStart w:id="69" w:name="_Toc380926667"/>
      <w:r>
        <w:t>References</w:t>
      </w:r>
      <w:bookmarkEnd w:id="69"/>
    </w:p>
    <w:p w:rsidR="00814849" w:rsidRDefault="00814849">
      <w:pPr>
        <w:pStyle w:val="Paragraph"/>
      </w:pPr>
      <w:r>
        <w:rPr>
          <w:color w:val="000000"/>
        </w:rPr>
        <w:t>&lt;&lt;</w:t>
      </w:r>
      <w:r>
        <w:t xml:space="preserve"> All information in the above text that comes from outside sources should be cited.  All references that are cited should be enumerated below. &gt;&gt;</w:t>
      </w:r>
    </w:p>
    <w:sectPr w:rsidR="00814849">
      <w:headerReference w:type="even" r:id="rId12"/>
      <w:footerReference w:type="even" r:id="rId13"/>
      <w:footerReference w:type="default" r:id="rId14"/>
      <w:type w:val="continuous"/>
      <w:pgSz w:w="12240" w:h="15840"/>
      <w:pgMar w:top="1440" w:right="1440" w:bottom="1440" w:left="1800" w:header="720" w:footer="720" w:gutter="0"/>
      <w:pgNumType w:chapSep="emDash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382" w:rsidRDefault="00033382">
      <w:r>
        <w:separator/>
      </w:r>
    </w:p>
  </w:endnote>
  <w:endnote w:type="continuationSeparator" w:id="0">
    <w:p w:rsidR="00033382" w:rsidRDefault="0003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428"/>
      <w:gridCol w:w="4428"/>
    </w:tblGrid>
    <w:tr w:rsidR="00AE3A58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E3A58" w:rsidRDefault="00AE3A58">
          <w:pPr>
            <w:pStyle w:val="Footer"/>
          </w:pPr>
          <w:r>
            <w:rPr>
              <w:color w:val="000000"/>
            </w:rPr>
            <w:sym w:font="Symbol" w:char="F0D3"/>
          </w:r>
          <w:r>
            <w:rPr>
              <w:color w:val="000000"/>
            </w:rPr>
            <w:t xml:space="preserve"> 2003 </w:t>
          </w:r>
          <w:fldSimple w:instr=" DOCPROPERTY &quot;Company&quot;  \* MERGEFORMAT ">
            <w:r w:rsidR="002232DB">
              <w:t>&lt;Enter team name here&gt;</w:t>
            </w:r>
          </w:fldSimple>
        </w:p>
      </w:tc>
      <w:tc>
        <w:tcPr>
          <w:tcW w:w="4428" w:type="dxa"/>
        </w:tcPr>
        <w:p w:rsidR="00AE3A58" w:rsidRDefault="00AE3A58">
          <w:pPr>
            <w:pStyle w:val="Footer"/>
            <w:jc w:val="right"/>
          </w:pPr>
          <w:r>
            <w:t>&lt;Drive:\Directory\</w:t>
          </w:r>
          <w:proofErr w:type="spellStart"/>
          <w:r>
            <w:t>Filename.ext</w:t>
          </w:r>
          <w:proofErr w:type="spellEnd"/>
          <w:r>
            <w:t>&gt;</w:t>
          </w:r>
        </w:p>
      </w:tc>
    </w:tr>
  </w:tbl>
  <w:p w:rsidR="00AE3A58" w:rsidRDefault="00AE3A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AE3A58">
      <w:tblPrEx>
        <w:tblCellMar>
          <w:top w:w="0" w:type="dxa"/>
          <w:bottom w:w="0" w:type="dxa"/>
        </w:tblCellMar>
      </w:tblPrEx>
      <w:trPr>
        <w:trHeight w:hRule="exact" w:val="552"/>
      </w:trPr>
      <w:tc>
        <w:tcPr>
          <w:tcW w:w="3060" w:type="dxa"/>
        </w:tcPr>
        <w:p w:rsidR="00AE3A58" w:rsidRDefault="00AE3A58">
          <w:pPr>
            <w:pStyle w:val="Footer"/>
            <w:spacing w:before="80"/>
            <w:rPr>
              <w:bCs/>
            </w:rPr>
          </w:pPr>
          <w:fldSimple w:instr=" TITLE  \* MERGEFORMAT ">
            <w:r w:rsidR="002232DB">
              <w:t>Feasibility Report</w:t>
            </w:r>
          </w:fldSimple>
        </w:p>
        <w:p w:rsidR="00AE3A58" w:rsidRDefault="00AE3A58">
          <w:pPr>
            <w:pStyle w:val="Footer"/>
            <w:spacing w:before="80"/>
          </w:pPr>
        </w:p>
        <w:p w:rsidR="00AE3A58" w:rsidRDefault="00AE3A58">
          <w:pPr>
            <w:pStyle w:val="Footer"/>
            <w:spacing w:before="80"/>
          </w:pPr>
        </w:p>
      </w:tc>
      <w:tc>
        <w:tcPr>
          <w:tcW w:w="2880" w:type="dxa"/>
        </w:tcPr>
        <w:p w:rsidR="00AE3A58" w:rsidRDefault="00AE3A58">
          <w:pPr>
            <w:pStyle w:val="Footer"/>
            <w:spacing w:before="80"/>
            <w:rPr>
              <w:bCs/>
            </w:rPr>
          </w:pPr>
          <w:fldSimple w:instr=" DOCPROPERTY &quot;Company&quot;  \* MERGEFORMAT ">
            <w:r w:rsidR="002232DB">
              <w:t>&lt;Enter team name here&gt;</w:t>
            </w:r>
          </w:fldSimple>
        </w:p>
      </w:tc>
      <w:tc>
        <w:tcPr>
          <w:tcW w:w="1980" w:type="dxa"/>
        </w:tcPr>
        <w:p w:rsidR="00AE3A58" w:rsidRDefault="00AE3A58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:rsidR="00AE3A58" w:rsidRDefault="00AE3A58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 w:rsidR="00567421">
            <w:rPr>
              <w:b w:val="0"/>
              <w:bCs/>
              <w:noProof/>
            </w:rPr>
            <w:t>2/23/2014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 w:rsidR="00567421">
            <w:rPr>
              <w:b w:val="0"/>
              <w:bCs/>
              <w:noProof/>
            </w:rPr>
            <w:t>1:47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:rsidR="00AE3A58" w:rsidRDefault="00AE3A58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:rsidR="00AE3A58" w:rsidRDefault="00AE3A58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 w:rsidR="00FB2361">
            <w:rPr>
              <w:b w:val="0"/>
              <w:bCs/>
              <w:noProof/>
            </w:rPr>
            <w:t>iii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:rsidR="00AE3A58" w:rsidRDefault="00AE3A58">
          <w:pPr>
            <w:pStyle w:val="Footer"/>
            <w:spacing w:before="80"/>
          </w:pPr>
        </w:p>
        <w:p w:rsidR="00AE3A58" w:rsidRDefault="00AE3A58">
          <w:pPr>
            <w:pStyle w:val="Footer"/>
            <w:spacing w:before="80"/>
          </w:pPr>
        </w:p>
      </w:tc>
    </w:tr>
  </w:tbl>
  <w:p w:rsidR="00AE3A58" w:rsidRDefault="00AE3A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A58" w:rsidRDefault="00AE3A58">
    <w:pPr>
      <w:pStyle w:val="Footer"/>
      <w:framePr w:wrap="auto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7—1</w:t>
    </w:r>
    <w:r>
      <w:rPr>
        <w:rStyle w:val="PageNumber"/>
      </w:rPr>
      <w:fldChar w:fldCharType="end"/>
    </w:r>
  </w:p>
  <w:p w:rsidR="00AE3A58" w:rsidRDefault="00AE3A58">
    <w:pPr>
      <w:pStyle w:val="Footer"/>
      <w:ind w:right="360" w:firstLine="360"/>
    </w:pPr>
    <w:r>
      <w:tab/>
    </w:r>
    <w:r>
      <w:tab/>
    </w:r>
    <w:r>
      <w:fldChar w:fldCharType="begin"/>
    </w:r>
    <w:r>
      <w:instrText xml:space="preserve">ref CompanyName \* Mergeformat </w:instrText>
    </w:r>
    <w:r>
      <w:fldChar w:fldCharType="separate"/>
    </w:r>
    <w:r w:rsidR="002232DB">
      <w:rPr>
        <w:b w:val="0"/>
        <w:bCs/>
      </w:rPr>
      <w:t>Error! Reference source not found.</w:t>
    </w:r>
    <w:r>
      <w:fldChar w:fldCharType="end"/>
    </w:r>
    <w:r>
      <w:t xml:space="preserve">  Proprietary and Confidential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AE3A58">
      <w:tblPrEx>
        <w:tblCellMar>
          <w:top w:w="0" w:type="dxa"/>
          <w:bottom w:w="0" w:type="dxa"/>
        </w:tblCellMar>
      </w:tblPrEx>
      <w:trPr>
        <w:trHeight w:hRule="exact" w:val="552"/>
      </w:trPr>
      <w:tc>
        <w:tcPr>
          <w:tcW w:w="3060" w:type="dxa"/>
        </w:tcPr>
        <w:p w:rsidR="00AE3A58" w:rsidRDefault="00AE3A58">
          <w:pPr>
            <w:pStyle w:val="Footer"/>
            <w:spacing w:before="80"/>
            <w:rPr>
              <w:bCs/>
            </w:rPr>
          </w:pPr>
          <w:fldSimple w:instr=" TITLE  \* MERGEFORMAT ">
            <w:r w:rsidR="002232DB">
              <w:t>Feasibility Report</w:t>
            </w:r>
          </w:fldSimple>
        </w:p>
        <w:p w:rsidR="00AE3A58" w:rsidRDefault="00AE3A58">
          <w:pPr>
            <w:pStyle w:val="Footer"/>
            <w:spacing w:before="80"/>
          </w:pPr>
        </w:p>
        <w:p w:rsidR="00AE3A58" w:rsidRDefault="00AE3A58">
          <w:pPr>
            <w:pStyle w:val="Footer"/>
            <w:spacing w:before="80"/>
          </w:pPr>
        </w:p>
      </w:tc>
      <w:tc>
        <w:tcPr>
          <w:tcW w:w="2880" w:type="dxa"/>
        </w:tcPr>
        <w:p w:rsidR="00AE3A58" w:rsidRDefault="00AE3A58">
          <w:pPr>
            <w:pStyle w:val="Footer"/>
            <w:spacing w:before="80"/>
            <w:rPr>
              <w:bCs/>
            </w:rPr>
          </w:pPr>
          <w:fldSimple w:instr=" DOCPROPERTY &quot;Company&quot;  \* MERGEFORMAT ">
            <w:r w:rsidR="002232DB">
              <w:t>&lt;Enter team name here&gt;</w:t>
            </w:r>
          </w:fldSimple>
        </w:p>
      </w:tc>
      <w:tc>
        <w:tcPr>
          <w:tcW w:w="1980" w:type="dxa"/>
        </w:tcPr>
        <w:p w:rsidR="00AE3A58" w:rsidRDefault="00AE3A58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:rsidR="00AE3A58" w:rsidRDefault="00AE3A58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 w:rsidR="00567421">
            <w:rPr>
              <w:b w:val="0"/>
              <w:bCs/>
              <w:noProof/>
            </w:rPr>
            <w:t>2/23/2014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 w:rsidR="00567421">
            <w:rPr>
              <w:b w:val="0"/>
              <w:bCs/>
              <w:noProof/>
            </w:rPr>
            <w:t>1:47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:rsidR="00AE3A58" w:rsidRDefault="00AE3A58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:rsidR="00AE3A58" w:rsidRDefault="00AE3A58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 w:rsidR="00FB2361">
            <w:rPr>
              <w:b w:val="0"/>
              <w:bCs/>
              <w:noProof/>
            </w:rPr>
            <w:t>4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:rsidR="00AE3A58" w:rsidRDefault="00AE3A58">
          <w:pPr>
            <w:pStyle w:val="Footer"/>
            <w:spacing w:before="80"/>
          </w:pPr>
        </w:p>
        <w:p w:rsidR="00AE3A58" w:rsidRDefault="00AE3A58">
          <w:pPr>
            <w:pStyle w:val="Footer"/>
            <w:spacing w:before="80"/>
          </w:pPr>
        </w:p>
      </w:tc>
    </w:tr>
  </w:tbl>
  <w:p w:rsidR="00AE3A58" w:rsidRDefault="00AE3A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382" w:rsidRDefault="00033382">
      <w:r>
        <w:separator/>
      </w:r>
    </w:p>
  </w:footnote>
  <w:footnote w:type="continuationSeparator" w:id="0">
    <w:p w:rsidR="00033382" w:rsidRDefault="00033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A58" w:rsidRDefault="00AE3A58">
    <w:pPr>
      <w:rPr>
        <w:sz w:val="24"/>
      </w:rPr>
    </w:pPr>
  </w:p>
  <w:p w:rsidR="00AE3A58" w:rsidRDefault="00AE3A58">
    <w:pPr>
      <w:pBdr>
        <w:top w:val="single" w:sz="6" w:space="1" w:color="auto"/>
      </w:pBdr>
      <w:rPr>
        <w:sz w:val="24"/>
      </w:rPr>
    </w:pPr>
  </w:p>
  <w:p w:rsidR="00AE3A58" w:rsidRDefault="00AE3A58">
    <w:pPr>
      <w:pStyle w:val="Title"/>
    </w:pPr>
    <w:fldSimple w:instr=" DOCPROPERTY &quot;Company&quot;  \* MERGEFORMAT ">
      <w:r w:rsidR="002232DB">
        <w:t>&lt;Enter team name here&gt;</w:t>
      </w:r>
    </w:fldSimple>
  </w:p>
  <w:p w:rsidR="00AE3A58" w:rsidRDefault="00AE3A58">
    <w:pPr>
      <w:pBdr>
        <w:bottom w:val="single" w:sz="6" w:space="1" w:color="auto"/>
      </w:pBdr>
      <w:jc w:val="right"/>
      <w:rPr>
        <w:sz w:val="24"/>
      </w:rPr>
    </w:pPr>
  </w:p>
  <w:p w:rsidR="00AE3A58" w:rsidRDefault="00AE3A58">
    <w:pPr>
      <w:pStyle w:val="Title"/>
    </w:pPr>
  </w:p>
  <w:p w:rsidR="00AE3A58" w:rsidRDefault="00AE3A58">
    <w:pPr>
      <w:pStyle w:val="Title"/>
    </w:pPr>
  </w:p>
  <w:p w:rsidR="00AE3A58" w:rsidRDefault="00AE3A58">
    <w:pPr>
      <w:pStyle w:val="Title"/>
    </w:pPr>
  </w:p>
  <w:p w:rsidR="00AE3A58" w:rsidRDefault="00AE3A58">
    <w:pPr>
      <w:pStyle w:val="Title"/>
    </w:pPr>
  </w:p>
  <w:p w:rsidR="00AE3A58" w:rsidRDefault="00AE3A58">
    <w:pPr>
      <w:pStyle w:val="Title"/>
    </w:pPr>
  </w:p>
  <w:p w:rsidR="00AE3A58" w:rsidRDefault="00AE3A58">
    <w:pPr>
      <w:pStyle w:val="Title"/>
    </w:pPr>
  </w:p>
  <w:p w:rsidR="00AE3A58" w:rsidRDefault="00AE3A58">
    <w:pPr>
      <w:pStyle w:val="Title"/>
    </w:pPr>
  </w:p>
  <w:p w:rsidR="00AE3A58" w:rsidRDefault="00AE3A58">
    <w:pPr>
      <w:pStyle w:val="Title"/>
    </w:pPr>
  </w:p>
  <w:p w:rsidR="00AE3A58" w:rsidRDefault="00AE3A58">
    <w:pPr>
      <w:pStyle w:val="Title"/>
    </w:pPr>
  </w:p>
  <w:p w:rsidR="00AE3A58" w:rsidRDefault="00AE3A58">
    <w:pPr>
      <w:pStyle w:val="Title"/>
    </w:pPr>
  </w:p>
  <w:p w:rsidR="00AE3A58" w:rsidRDefault="00AE3A58"/>
  <w:p w:rsidR="00AE3A58" w:rsidRDefault="00AE3A58"/>
  <w:p w:rsidR="00AE3A58" w:rsidRDefault="00AE3A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A58" w:rsidRDefault="00AE3A58">
    <w:pPr>
      <w:pStyle w:val="Header"/>
    </w:pPr>
    <w:fldSimple w:instr=" TITLE  \* MERGEFORMAT ">
      <w:r w:rsidR="002232DB">
        <w:t>Feasibility Report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A58" w:rsidRDefault="00AE3A58">
    <w:pPr>
      <w:pStyle w:val="Header"/>
    </w:pPr>
    <w:r>
      <w:fldChar w:fldCharType="begin"/>
    </w:r>
    <w:r>
      <w:instrText xml:space="preserve">ref ProjectName \* Mergeformat </w:instrText>
    </w:r>
    <w:r>
      <w:fldChar w:fldCharType="separate"/>
    </w:r>
    <w:r w:rsidR="002232DB">
      <w:rPr>
        <w:b w:val="0"/>
        <w:bCs/>
      </w:rPr>
      <w:t>Error! Reference source not found.</w:t>
    </w:r>
    <w:r>
      <w:fldChar w:fldCharType="end"/>
    </w:r>
    <w:r>
      <w:tab/>
    </w:r>
    <w:r>
      <w:tab/>
      <w:t>Product Requirements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65A0DAE"/>
    <w:multiLevelType w:val="hybridMultilevel"/>
    <w:tmpl w:val="172C3E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27F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4BA54F3F"/>
    <w:multiLevelType w:val="multilevel"/>
    <w:tmpl w:val="50DA1846"/>
    <w:lvl w:ilvl="0">
      <w:start w:val="1"/>
      <w:numFmt w:val="decimal"/>
      <w:lvlText w:val="%1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5">
    <w:nsid w:val="55BA7C79"/>
    <w:multiLevelType w:val="hybridMultilevel"/>
    <w:tmpl w:val="1BB0A020"/>
    <w:lvl w:ilvl="0" w:tplc="5EAC72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00E729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3FC46D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CC67DE2">
      <w:start w:val="160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21E16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A6A29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842DA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95430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67294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>
    <w:nsid w:val="59025C45"/>
    <w:multiLevelType w:val="multilevel"/>
    <w:tmpl w:val="9626BB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3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>
    <w:nsid w:val="6043324B"/>
    <w:multiLevelType w:val="hybridMultilevel"/>
    <w:tmpl w:val="696A6176"/>
    <w:lvl w:ilvl="0" w:tplc="C8388E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6"/>
  </w:num>
  <w:num w:numId="15">
    <w:abstractNumId w:val="7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5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DB"/>
    <w:rsid w:val="00033382"/>
    <w:rsid w:val="000671E8"/>
    <w:rsid w:val="00176F0B"/>
    <w:rsid w:val="001B1DE7"/>
    <w:rsid w:val="001D2487"/>
    <w:rsid w:val="0021174A"/>
    <w:rsid w:val="002232DB"/>
    <w:rsid w:val="002371CD"/>
    <w:rsid w:val="00250B0D"/>
    <w:rsid w:val="0029233E"/>
    <w:rsid w:val="003404CB"/>
    <w:rsid w:val="0039729C"/>
    <w:rsid w:val="003A25B4"/>
    <w:rsid w:val="00455A3A"/>
    <w:rsid w:val="005256A0"/>
    <w:rsid w:val="0055187F"/>
    <w:rsid w:val="00567421"/>
    <w:rsid w:val="00594F9E"/>
    <w:rsid w:val="006B7552"/>
    <w:rsid w:val="007B6B7A"/>
    <w:rsid w:val="00814849"/>
    <w:rsid w:val="00883983"/>
    <w:rsid w:val="00952495"/>
    <w:rsid w:val="009C2C60"/>
    <w:rsid w:val="00AE3A58"/>
    <w:rsid w:val="00B32477"/>
    <w:rsid w:val="00B6716A"/>
    <w:rsid w:val="00BD102A"/>
    <w:rsid w:val="00C71EA6"/>
    <w:rsid w:val="00CA1A72"/>
    <w:rsid w:val="00CE2E7F"/>
    <w:rsid w:val="00D0375B"/>
    <w:rsid w:val="00D9185D"/>
    <w:rsid w:val="00E02F97"/>
    <w:rsid w:val="00E62146"/>
    <w:rsid w:val="00E642DD"/>
    <w:rsid w:val="00E84E87"/>
    <w:rsid w:val="00E946DD"/>
    <w:rsid w:val="00EB7731"/>
    <w:rsid w:val="00FB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pageBreakBefore/>
      <w:numPr>
        <w:numId w:val="25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6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34"/>
      </w:numPr>
      <w:ind w:left="864" w:hanging="864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widowControl w:val="0"/>
      <w:jc w:val="right"/>
    </w:pPr>
    <w:rPr>
      <w:rFonts w:ascii="Arial" w:hAnsi="Arial"/>
      <w:b/>
      <w:sz w:val="28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pPr>
      <w:spacing w:before="80"/>
      <w:jc w:val="both"/>
    </w:pPr>
  </w:style>
  <w:style w:type="paragraph" w:styleId="BalloonText">
    <w:name w:val="Balloon Text"/>
    <w:basedOn w:val="Normal"/>
    <w:link w:val="BalloonTextChar"/>
    <w:rsid w:val="00567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pageBreakBefore/>
      <w:numPr>
        <w:numId w:val="25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6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34"/>
      </w:numPr>
      <w:ind w:left="864" w:hanging="864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widowControl w:val="0"/>
      <w:jc w:val="right"/>
    </w:pPr>
    <w:rPr>
      <w:rFonts w:ascii="Arial" w:hAnsi="Arial"/>
      <w:b/>
      <w:sz w:val="28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pPr>
      <w:spacing w:before="80"/>
      <w:jc w:val="both"/>
    </w:pPr>
  </w:style>
  <w:style w:type="paragraph" w:styleId="BalloonText">
    <w:name w:val="Balloon Text"/>
    <w:basedOn w:val="Normal"/>
    <w:link w:val="BalloonTextChar"/>
    <w:rsid w:val="00567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cs4310\Course%20Documents\Feasibility\FeasibilityReportTemplate2006sansbreak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FeasibilityReportTemplate2006sansbreaks.dot</Template>
  <TotalTime>0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Report</vt:lpstr>
    </vt:vector>
  </TitlesOfParts>
  <Company>&lt;Enter team name here&gt;</Company>
  <LinksUpToDate>false</LinksUpToDate>
  <CharactersWithSpaces>6383</CharactersWithSpaces>
  <SharedDoc>false</SharedDoc>
  <HLinks>
    <vt:vector size="234" baseType="variant">
      <vt:variant>
        <vt:i4>1245238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_Toc147287851</vt:lpwstr>
      </vt:variant>
      <vt:variant>
        <vt:i4>1245238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_Toc147287850</vt:lpwstr>
      </vt:variant>
      <vt:variant>
        <vt:i4>1179702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_Toc147287849</vt:lpwstr>
      </vt:variant>
      <vt:variant>
        <vt:i4>1179702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_Toc147287848</vt:lpwstr>
      </vt:variant>
      <vt:variant>
        <vt:i4>1179702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_Toc147287847</vt:lpwstr>
      </vt:variant>
      <vt:variant>
        <vt:i4>1179702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_Toc147287846</vt:lpwstr>
      </vt:variant>
      <vt:variant>
        <vt:i4>1179702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_Toc147287845</vt:lpwstr>
      </vt:variant>
      <vt:variant>
        <vt:i4>1179702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_Toc147287844</vt:lpwstr>
      </vt:variant>
      <vt:variant>
        <vt:i4>1179702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_Toc147287843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_Toc147287842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_Toc147287841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_Toc147287840</vt:lpwstr>
      </vt:variant>
      <vt:variant>
        <vt:i4>1376310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_Toc147287839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_Toc147287838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_Toc147287837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_Toc147287836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_Toc147287835</vt:lpwstr>
      </vt:variant>
      <vt:variant>
        <vt:i4>1376310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_Toc147287834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_Toc147287833</vt:lpwstr>
      </vt:variant>
      <vt:variant>
        <vt:i4>1376310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_Toc147287832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_Toc147287831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_Toc147287830</vt:lpwstr>
      </vt:variant>
      <vt:variant>
        <vt:i4>1310774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_Toc147287829</vt:lpwstr>
      </vt:variant>
      <vt:variant>
        <vt:i4>1310774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_Toc147287828</vt:lpwstr>
      </vt:variant>
      <vt:variant>
        <vt:i4>1310774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_Toc147287827</vt:lpwstr>
      </vt:variant>
      <vt:variant>
        <vt:i4>1310774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_Toc147287826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_Toc147287825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_Toc147287824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_Toc147287823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_Toc147287822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_Toc147287821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_Toc147287820</vt:lpwstr>
      </vt:variant>
      <vt:variant>
        <vt:i4>1507382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_Toc147287819</vt:lpwstr>
      </vt:variant>
      <vt:variant>
        <vt:i4>1507382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_Toc147287818</vt:lpwstr>
      </vt:variant>
      <vt:variant>
        <vt:i4>1507382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_Toc147287817</vt:lpwstr>
      </vt:variant>
      <vt:variant>
        <vt:i4>1507382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_Toc147287816</vt:lpwstr>
      </vt:variant>
      <vt:variant>
        <vt:i4>1507382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_Toc147287815</vt:lpwstr>
      </vt:variant>
      <vt:variant>
        <vt:i4>1507382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_Toc147287814</vt:lpwstr>
      </vt:variant>
      <vt:variant>
        <vt:i4>1507382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_Toc147287813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Report</dc:title>
  <dc:subject>&lt;Enter project name here&gt;</dc:subject>
  <dc:creator>agates</dc:creator>
  <cp:lastModifiedBy>Elsa Tai</cp:lastModifiedBy>
  <cp:revision>2</cp:revision>
  <cp:lastPrinted>2004-09-21T18:12:00Z</cp:lastPrinted>
  <dcterms:created xsi:type="dcterms:W3CDTF">2014-02-23T20:50:00Z</dcterms:created>
  <dcterms:modified xsi:type="dcterms:W3CDTF">2014-02-23T20:50:00Z</dcterms:modified>
</cp:coreProperties>
</file>